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3C7D" w14:textId="1166180A" w:rsidR="00A80D79" w:rsidRPr="00671B1E" w:rsidRDefault="009D2F4F" w:rsidP="00AE57BA">
      <w:pPr>
        <w:jc w:val="center"/>
        <w:rPr>
          <w:rFonts w:ascii="Angsana New" w:hAnsi="Angsana New" w:cs="Angsana New"/>
          <w:b/>
          <w:bCs/>
          <w:sz w:val="6"/>
          <w:szCs w:val="6"/>
          <w:cs/>
        </w:rPr>
      </w:pPr>
      <w:r>
        <w:rPr>
          <w:rFonts w:ascii="TH SarabunPSK" w:hAnsi="TH SarabunPSK" w:cs="TH SarabunPSK"/>
          <w:b/>
          <w:bCs/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14B4F693" wp14:editId="3F58BF8E">
            <wp:simplePos x="0" y="0"/>
            <wp:positionH relativeFrom="margin">
              <wp:align>center</wp:align>
            </wp:positionH>
            <wp:positionV relativeFrom="paragraph">
              <wp:posOffset>-2048510</wp:posOffset>
            </wp:positionV>
            <wp:extent cx="1704975" cy="2112427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C3F62" w14:textId="77777777" w:rsidR="003D5228" w:rsidRPr="003B56C8" w:rsidRDefault="008C6BF2" w:rsidP="00AE57BA">
      <w:pPr>
        <w:jc w:val="center"/>
        <w:rPr>
          <w:rFonts w:ascii="TH SarabunPSK" w:hAnsi="TH SarabunPSK" w:cs="TH SarabunPSK"/>
          <w:cs/>
        </w:rPr>
      </w:pPr>
      <w:r w:rsidRPr="003B56C8">
        <w:rPr>
          <w:rFonts w:ascii="TH SarabunPSK" w:hAnsi="TH SarabunPSK" w:cs="TH SarabunPSK"/>
          <w:b/>
          <w:bCs/>
          <w:sz w:val="48"/>
          <w:szCs w:val="48"/>
          <w:cs/>
        </w:rPr>
        <w:t>ใบรับรอง</w:t>
      </w:r>
      <w:r w:rsidR="00B439B5">
        <w:rPr>
          <w:rFonts w:ascii="TH SarabunPSK" w:hAnsi="TH SarabunPSK" w:cs="TH SarabunPSK" w:hint="cs"/>
          <w:b/>
          <w:bCs/>
          <w:sz w:val="48"/>
          <w:szCs w:val="48"/>
          <w:cs/>
        </w:rPr>
        <w:t>ปริญญานิพนธ์</w:t>
      </w:r>
    </w:p>
    <w:p w14:paraId="75E86060" w14:textId="77777777" w:rsidR="008C6BF2" w:rsidRPr="003B56C8" w:rsidRDefault="0027192B" w:rsidP="00AE57BA">
      <w:pPr>
        <w:jc w:val="center"/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</w:t>
      </w:r>
      <w:r w:rsidR="008C6BF2" w:rsidRPr="003B56C8">
        <w:rPr>
          <w:rFonts w:ascii="TH SarabunPSK" w:hAnsi="TH SarabunPSK" w:cs="TH SarabunPSK"/>
          <w:b/>
          <w:bCs/>
          <w:sz w:val="36"/>
          <w:szCs w:val="36"/>
          <w:cs/>
        </w:rPr>
        <w:t>เทคโนโลยี</w:t>
      </w:r>
      <w:r w:rsidR="00901172">
        <w:rPr>
          <w:rFonts w:ascii="TH SarabunPSK" w:hAnsi="TH SarabunPSK" w:cs="TH SarabunPSK" w:hint="cs"/>
          <w:b/>
          <w:bCs/>
          <w:sz w:val="36"/>
          <w:szCs w:val="36"/>
          <w:cs/>
        </w:rPr>
        <w:t>ราชมงคลรัตนโกสินทร์ วิทยาเขตวังไกลกังวล</w:t>
      </w:r>
    </w:p>
    <w:p w14:paraId="6EC6318B" w14:textId="77777777" w:rsidR="003D5228" w:rsidRPr="005D4163" w:rsidRDefault="003D5228">
      <w:pPr>
        <w:tabs>
          <w:tab w:val="left" w:pos="540"/>
        </w:tabs>
        <w:ind w:left="540" w:hanging="540"/>
        <w:rPr>
          <w:rFonts w:ascii="TH SarabunPSK" w:hAnsi="TH SarabunPSK" w:cs="TH SarabunPSK" w:hint="cs"/>
          <w:sz w:val="28"/>
          <w:szCs w:val="28"/>
        </w:rPr>
      </w:pPr>
    </w:p>
    <w:p w14:paraId="44678646" w14:textId="0D741A91" w:rsidR="003D5228" w:rsidRPr="005D4163" w:rsidRDefault="003D5228" w:rsidP="009D2F4F">
      <w:pPr>
        <w:pStyle w:val="BodyTextIndent"/>
        <w:tabs>
          <w:tab w:val="clear" w:pos="630"/>
          <w:tab w:val="left" w:pos="709"/>
        </w:tabs>
        <w:ind w:left="709" w:hanging="567"/>
        <w:rPr>
          <w:rFonts w:ascii="TH SarabunPSK" w:hAnsi="TH SarabunPSK" w:cs="TH SarabunPSK" w:hint="cs"/>
          <w:cs/>
        </w:rPr>
      </w:pPr>
      <w:r w:rsidRPr="005D4163">
        <w:rPr>
          <w:rFonts w:ascii="TH SarabunPSK" w:hAnsi="TH SarabunPSK" w:cs="TH SarabunPSK"/>
          <w:cs/>
        </w:rPr>
        <w:t>เรื่อง</w:t>
      </w:r>
      <w:r w:rsidR="006A1C92" w:rsidRPr="005D4163">
        <w:rPr>
          <w:rFonts w:ascii="TH SarabunPSK" w:hAnsi="TH SarabunPSK" w:cs="TH SarabunPSK"/>
          <w:cs/>
        </w:rPr>
        <w:tab/>
      </w:r>
      <w:r w:rsidR="009D2F4F">
        <w:rPr>
          <w:rFonts w:ascii="TH SarabunPSK" w:hAnsi="TH SarabunPSK" w:cs="TH SarabunPSK" w:hint="cs"/>
          <w:cs/>
        </w:rPr>
        <w:t>ระบบแจ้งซ่อมออนไลน์สำหรับองค์กร</w:t>
      </w:r>
    </w:p>
    <w:p w14:paraId="5297111B" w14:textId="26F4E34B" w:rsidR="003D5228" w:rsidRDefault="003D5228" w:rsidP="006A1C92">
      <w:pPr>
        <w:tabs>
          <w:tab w:val="left" w:pos="709"/>
        </w:tabs>
        <w:ind w:left="540" w:hanging="398"/>
        <w:rPr>
          <w:rFonts w:ascii="TH SarabunPSK" w:hAnsi="TH SarabunPSK" w:cs="TH SarabunPSK"/>
        </w:rPr>
      </w:pPr>
      <w:r w:rsidRPr="005D4163">
        <w:rPr>
          <w:rFonts w:ascii="TH SarabunPSK" w:hAnsi="TH SarabunPSK" w:cs="TH SarabunPSK"/>
          <w:snapToGrid w:val="0"/>
          <w:cs/>
          <w:lang w:eastAsia="th-TH"/>
        </w:rPr>
        <w:t>โดย</w:t>
      </w:r>
      <w:r w:rsidR="006A1C92" w:rsidRPr="005D4163">
        <w:rPr>
          <w:rFonts w:ascii="TH SarabunPSK" w:hAnsi="TH SarabunPSK" w:cs="TH SarabunPSK"/>
          <w:snapToGrid w:val="0"/>
          <w:cs/>
          <w:lang w:eastAsia="th-TH"/>
        </w:rPr>
        <w:tab/>
      </w:r>
      <w:r w:rsidR="006A1C92" w:rsidRPr="005D4163">
        <w:rPr>
          <w:rFonts w:ascii="TH SarabunPSK" w:hAnsi="TH SarabunPSK" w:cs="TH SarabunPSK"/>
          <w:snapToGrid w:val="0"/>
          <w:cs/>
          <w:lang w:eastAsia="th-TH"/>
        </w:rPr>
        <w:tab/>
      </w:r>
      <w:r w:rsidR="00F92D80">
        <w:rPr>
          <w:rFonts w:ascii="TH SarabunPSK" w:hAnsi="TH SarabunPSK" w:cs="TH SarabunPSK" w:hint="cs"/>
          <w:cs/>
        </w:rPr>
        <w:t>นาย</w:t>
      </w:r>
      <w:r w:rsidR="009D2F4F">
        <w:rPr>
          <w:rFonts w:ascii="TH SarabunPSK" w:hAnsi="TH SarabunPSK" w:cs="TH SarabunPSK" w:hint="cs"/>
          <w:cs/>
        </w:rPr>
        <w:t>รัช</w:t>
      </w:r>
      <w:proofErr w:type="spellStart"/>
      <w:r w:rsidR="009D2F4F">
        <w:rPr>
          <w:rFonts w:ascii="TH SarabunPSK" w:hAnsi="TH SarabunPSK" w:cs="TH SarabunPSK" w:hint="cs"/>
          <w:cs/>
        </w:rPr>
        <w:t>ช์</w:t>
      </w:r>
      <w:proofErr w:type="spellEnd"/>
      <w:r w:rsidR="009D2F4F">
        <w:rPr>
          <w:rFonts w:ascii="TH SarabunPSK" w:hAnsi="TH SarabunPSK" w:cs="TH SarabunPSK" w:hint="cs"/>
          <w:cs/>
        </w:rPr>
        <w:t>ชกฤต</w:t>
      </w:r>
      <w:proofErr w:type="spellStart"/>
      <w:r w:rsidR="009D2F4F">
        <w:rPr>
          <w:rFonts w:ascii="TH SarabunPSK" w:hAnsi="TH SarabunPSK" w:cs="TH SarabunPSK" w:hint="cs"/>
          <w:cs/>
        </w:rPr>
        <w:t>ย์</w:t>
      </w:r>
      <w:proofErr w:type="spellEnd"/>
      <w:r w:rsidR="009D2F4F">
        <w:rPr>
          <w:rFonts w:ascii="TH SarabunPSK" w:hAnsi="TH SarabunPSK" w:cs="TH SarabunPSK" w:hint="cs"/>
          <w:cs/>
        </w:rPr>
        <w:t xml:space="preserve"> กิตติโชคธน</w:t>
      </w:r>
      <w:proofErr w:type="spellStart"/>
      <w:r w:rsidR="009D2F4F">
        <w:rPr>
          <w:rFonts w:ascii="TH SarabunPSK" w:hAnsi="TH SarabunPSK" w:cs="TH SarabunPSK" w:hint="cs"/>
          <w:cs/>
        </w:rPr>
        <w:t>วั</w:t>
      </w:r>
      <w:proofErr w:type="spellEnd"/>
      <w:r w:rsidR="009D2F4F">
        <w:rPr>
          <w:rFonts w:ascii="TH SarabunPSK" w:hAnsi="TH SarabunPSK" w:cs="TH SarabunPSK" w:hint="cs"/>
          <w:cs/>
        </w:rPr>
        <w:t>ชร์</w:t>
      </w:r>
    </w:p>
    <w:p w14:paraId="1BC06B3F" w14:textId="28BEE2F7" w:rsidR="009D2F4F" w:rsidRPr="005D4163" w:rsidRDefault="009D2F4F" w:rsidP="009D2F4F">
      <w:pPr>
        <w:tabs>
          <w:tab w:val="left" w:pos="709"/>
        </w:tabs>
        <w:ind w:left="540" w:hanging="398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นายบัณฑิต วิเศษสิงห์</w:t>
      </w:r>
    </w:p>
    <w:p w14:paraId="0878254F" w14:textId="77777777" w:rsidR="003D5228" w:rsidRPr="003B56C8" w:rsidRDefault="003D5228" w:rsidP="009D2F4F">
      <w:pPr>
        <w:tabs>
          <w:tab w:val="left" w:pos="540"/>
        </w:tabs>
        <w:ind w:left="540" w:hanging="540"/>
        <w:rPr>
          <w:rFonts w:ascii="TH SarabunPSK" w:hAnsi="TH SarabunPSK" w:cs="TH SarabunPSK"/>
          <w:snapToGrid w:val="0"/>
          <w:cs/>
          <w:lang w:eastAsia="th-TH"/>
        </w:rPr>
      </w:pPr>
    </w:p>
    <w:p w14:paraId="043BFBC7" w14:textId="77777777" w:rsidR="003D5228" w:rsidRPr="003B56C8" w:rsidRDefault="003D5228" w:rsidP="0064018A">
      <w:pPr>
        <w:tabs>
          <w:tab w:val="left" w:pos="540"/>
          <w:tab w:val="left" w:pos="709"/>
        </w:tabs>
        <w:ind w:left="540" w:hanging="540"/>
        <w:rPr>
          <w:rFonts w:ascii="TH SarabunPSK" w:hAnsi="TH SarabunPSK" w:cs="TH SarabunPSK"/>
          <w:snapToGrid w:val="0"/>
          <w:cs/>
          <w:lang w:eastAsia="th-TH"/>
        </w:rPr>
      </w:pPr>
      <w:r w:rsidRPr="003B56C8">
        <w:rPr>
          <w:rFonts w:ascii="TH SarabunPSK" w:hAnsi="TH SarabunPSK" w:cs="TH SarabunPSK"/>
          <w:snapToGrid w:val="0"/>
          <w:cs/>
          <w:lang w:eastAsia="th-TH"/>
        </w:rPr>
        <w:tab/>
      </w:r>
      <w:r w:rsidR="002A1FFD" w:rsidRPr="003B56C8">
        <w:rPr>
          <w:rFonts w:ascii="TH SarabunPSK" w:hAnsi="TH SarabunPSK" w:cs="TH SarabunPSK"/>
          <w:snapToGrid w:val="0"/>
          <w:cs/>
          <w:lang w:eastAsia="th-TH"/>
        </w:rPr>
        <w:t xml:space="preserve">  </w:t>
      </w:r>
      <w:r w:rsidRPr="003B56C8">
        <w:rPr>
          <w:rFonts w:ascii="TH SarabunPSK" w:hAnsi="TH SarabunPSK" w:cs="TH SarabunPSK"/>
          <w:snapToGrid w:val="0"/>
          <w:cs/>
          <w:lang w:eastAsia="th-TH"/>
        </w:rPr>
        <w:t>ได้รับอนุมัติให้นับเป็นส่วนหนึ่งของการศึกษาตามหลักสูตร</w:t>
      </w:r>
    </w:p>
    <w:p w14:paraId="0C36BDFD" w14:textId="77777777" w:rsidR="003D5228" w:rsidRPr="003B56C8" w:rsidRDefault="003D5228" w:rsidP="00053E06">
      <w:pPr>
        <w:tabs>
          <w:tab w:val="left" w:pos="540"/>
        </w:tabs>
        <w:ind w:left="540" w:hanging="540"/>
        <w:rPr>
          <w:rFonts w:ascii="TH SarabunPSK" w:hAnsi="TH SarabunPSK" w:cs="TH SarabunPSK"/>
          <w:snapToGrid w:val="0"/>
          <w:sz w:val="40"/>
          <w:szCs w:val="40"/>
          <w:cs/>
          <w:lang w:eastAsia="th-TH"/>
        </w:rPr>
      </w:pPr>
      <w:r w:rsidRPr="003B56C8">
        <w:rPr>
          <w:rFonts w:ascii="TH SarabunPSK" w:hAnsi="TH SarabunPSK" w:cs="TH SarabunPSK"/>
          <w:snapToGrid w:val="0"/>
          <w:cs/>
          <w:lang w:eastAsia="th-TH"/>
        </w:rPr>
        <w:tab/>
      </w:r>
      <w:bookmarkStart w:id="0" w:name="Dropdown4"/>
      <w:r w:rsidR="00F92D80" w:rsidRPr="003B56C8">
        <w:rPr>
          <w:rFonts w:ascii="TH SarabunPSK" w:hAnsi="TH SarabunPSK" w:cs="TH SarabunPSK"/>
          <w:snapToGrid w:val="0"/>
          <w:cs/>
          <w:lang w:eastAsia="th-TH"/>
        </w:rPr>
        <w:t xml:space="preserve">  </w:t>
      </w:r>
      <w:bookmarkEnd w:id="0"/>
      <w:r w:rsidR="00372727">
        <w:rPr>
          <w:rFonts w:ascii="TH SarabunPSK" w:hAnsi="TH SarabunPSK" w:cs="TH SarabunPSK" w:hint="cs"/>
          <w:snapToGrid w:val="0"/>
          <w:cs/>
          <w:lang w:eastAsia="th-TH"/>
        </w:rPr>
        <w:t>เทคโนโลยี</w:t>
      </w:r>
      <w:r w:rsidR="00F92D80">
        <w:rPr>
          <w:rFonts w:ascii="TH SarabunPSK" w:hAnsi="TH SarabunPSK" w:cs="TH SarabunPSK" w:hint="cs"/>
          <w:snapToGrid w:val="0"/>
          <w:cs/>
          <w:lang w:eastAsia="th-TH"/>
        </w:rPr>
        <w:t>บัณฑิต สาขาวิชาเทคโนโลยีสารสนเทศและ</w:t>
      </w:r>
      <w:r w:rsidR="00372727">
        <w:rPr>
          <w:rFonts w:ascii="TH SarabunPSK" w:hAnsi="TH SarabunPSK" w:cs="TH SarabunPSK" w:hint="cs"/>
          <w:snapToGrid w:val="0"/>
          <w:cs/>
          <w:lang w:eastAsia="th-TH"/>
        </w:rPr>
        <w:t>นวัตกรรมดิจิทัล</w:t>
      </w:r>
    </w:p>
    <w:p w14:paraId="2B234B55" w14:textId="77777777" w:rsidR="00053E06" w:rsidRPr="003B56C8" w:rsidRDefault="00053E06" w:rsidP="00053E06">
      <w:pPr>
        <w:tabs>
          <w:tab w:val="left" w:pos="540"/>
        </w:tabs>
        <w:ind w:left="540" w:hanging="540"/>
        <w:rPr>
          <w:rFonts w:ascii="TH SarabunPSK" w:hAnsi="TH SarabunPSK" w:cs="TH SarabunPSK"/>
          <w:snapToGrid w:val="0"/>
          <w:sz w:val="24"/>
          <w:szCs w:val="24"/>
          <w:lang w:eastAsia="th-TH"/>
        </w:rPr>
      </w:pPr>
    </w:p>
    <w:p w14:paraId="040DCD1B" w14:textId="77777777" w:rsidR="0006390C" w:rsidRPr="003B56C8" w:rsidRDefault="0006390C" w:rsidP="00053E06">
      <w:pPr>
        <w:tabs>
          <w:tab w:val="left" w:pos="540"/>
        </w:tabs>
        <w:ind w:left="540" w:hanging="540"/>
        <w:rPr>
          <w:rFonts w:ascii="TH SarabunPSK" w:hAnsi="TH SarabunPSK" w:cs="TH SarabunPSK"/>
          <w:snapToGrid w:val="0"/>
          <w:sz w:val="24"/>
          <w:szCs w:val="24"/>
          <w:cs/>
          <w:lang w:eastAsia="th-TH"/>
        </w:rPr>
      </w:pPr>
    </w:p>
    <w:p w14:paraId="20823464" w14:textId="77777777" w:rsidR="003D5228" w:rsidRPr="003B56C8" w:rsidRDefault="00372727">
      <w:pPr>
        <w:tabs>
          <w:tab w:val="left" w:pos="2160"/>
          <w:tab w:val="left" w:pos="4320"/>
          <w:tab w:val="right" w:pos="810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  </w:t>
      </w:r>
      <w:r w:rsidR="003D5228" w:rsidRPr="003B56C8">
        <w:rPr>
          <w:rFonts w:ascii="TH SarabunPSK" w:hAnsi="TH SarabunPSK" w:cs="TH SarabunPSK"/>
          <w:u w:val="single"/>
        </w:rPr>
        <w:tab/>
      </w:r>
      <w:r>
        <w:rPr>
          <w:rFonts w:ascii="TH SarabunPSK" w:hAnsi="TH SarabunPSK" w:cs="TH SarabunPSK"/>
          <w:u w:val="single"/>
        </w:rPr>
        <w:t xml:space="preserve">                                                   </w:t>
      </w:r>
      <w:r w:rsidR="00906304">
        <w:rPr>
          <w:rFonts w:ascii="TH SarabunPSK" w:hAnsi="TH SarabunPSK" w:cs="TH SarabunPSK"/>
          <w:u w:val="single"/>
        </w:rPr>
        <w:t xml:space="preserve"> </w:t>
      </w:r>
      <w:r>
        <w:rPr>
          <w:rFonts w:ascii="TH SarabunPSK" w:hAnsi="TH SarabunPSK" w:cs="TH SarabunPSK"/>
          <w:u w:val="single"/>
        </w:rPr>
        <w:t xml:space="preserve">        </w:t>
      </w:r>
      <w:r>
        <w:rPr>
          <w:rFonts w:ascii="TH SarabunPSK" w:hAnsi="TH SarabunPSK" w:cs="TH SarabunPSK" w:hint="cs"/>
          <w:cs/>
        </w:rPr>
        <w:t>หัวหน้าสาขาวิชา</w:t>
      </w:r>
    </w:p>
    <w:p w14:paraId="3E20A0EB" w14:textId="77777777" w:rsidR="003D5228" w:rsidRPr="003B56C8" w:rsidRDefault="003D5228">
      <w:pPr>
        <w:tabs>
          <w:tab w:val="left" w:pos="2160"/>
          <w:tab w:val="center" w:pos="4140"/>
          <w:tab w:val="right" w:pos="6120"/>
          <w:tab w:val="right" w:pos="8100"/>
        </w:tabs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</w:rPr>
        <w:tab/>
      </w:r>
      <w:r w:rsidRPr="003B56C8">
        <w:rPr>
          <w:rFonts w:ascii="TH SarabunPSK" w:hAnsi="TH SarabunPSK" w:cs="TH SarabunPSK"/>
        </w:rPr>
        <w:tab/>
        <w:t>(</w:t>
      </w:r>
      <w:r w:rsidR="00837B91">
        <w:rPr>
          <w:rFonts w:ascii="TH SarabunPSK" w:hAnsi="TH SarabunPSK" w:cs="TH SarabunPSK"/>
          <w:cs/>
        </w:rPr>
        <w:t>ผู้ช่วยศาสตราจารย์ ดร.</w:t>
      </w:r>
      <w:r w:rsidR="00372727">
        <w:rPr>
          <w:rFonts w:ascii="TH SarabunPSK" w:hAnsi="TH SarabunPSK" w:cs="TH SarabunPSK" w:hint="cs"/>
          <w:cs/>
        </w:rPr>
        <w:t>พิสิฐ พรพงศ์เตชวาณิช</w:t>
      </w:r>
      <w:r w:rsidR="00C829AC" w:rsidRPr="003B56C8">
        <w:rPr>
          <w:rFonts w:ascii="TH SarabunPSK" w:hAnsi="TH SarabunPSK" w:cs="TH SarabunPSK"/>
          <w:cs/>
        </w:rPr>
        <w:t>)</w:t>
      </w:r>
    </w:p>
    <w:p w14:paraId="04CA20E1" w14:textId="77777777" w:rsidR="003D5228" w:rsidRPr="005D4163" w:rsidRDefault="003414DF" w:rsidP="003414DF">
      <w:pPr>
        <w:tabs>
          <w:tab w:val="left" w:pos="2990"/>
        </w:tabs>
        <w:jc w:val="both"/>
        <w:rPr>
          <w:rFonts w:ascii="TH SarabunPSK" w:hAnsi="TH SarabunPSK" w:cs="TH SarabunPSK"/>
          <w:cs/>
        </w:rPr>
      </w:pPr>
      <w:r w:rsidRPr="005D4163">
        <w:rPr>
          <w:rFonts w:ascii="TH SarabunPSK" w:hAnsi="TH SarabunPSK" w:cs="TH SarabunPSK"/>
          <w:cs/>
        </w:rPr>
        <w:tab/>
      </w:r>
    </w:p>
    <w:p w14:paraId="595C127B" w14:textId="77777777" w:rsidR="003D5228" w:rsidRDefault="003D5228" w:rsidP="002A1FFD">
      <w:pPr>
        <w:ind w:firstLine="284"/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  <w:cs/>
        </w:rPr>
        <w:t>คณะกรรมการสอบ</w:t>
      </w:r>
      <w:bookmarkStart w:id="1" w:name="Dropdown3"/>
      <w:r w:rsidR="00CF57A4">
        <w:rPr>
          <w:rFonts w:ascii="TH SarabunPSK" w:hAnsi="TH SarabunPSK" w:cs="TH SarabunPSK" w:hint="cs"/>
          <w:cs/>
        </w:rPr>
        <w:t>วิทยานิพนธ์</w:t>
      </w:r>
      <w:bookmarkEnd w:id="1"/>
    </w:p>
    <w:p w14:paraId="3C3DE21C" w14:textId="77777777" w:rsidR="00372727" w:rsidRPr="003B56C8" w:rsidRDefault="00372727" w:rsidP="002A1FFD">
      <w:pPr>
        <w:ind w:firstLine="284"/>
        <w:rPr>
          <w:rFonts w:ascii="TH SarabunPSK" w:hAnsi="TH SarabunPSK" w:cs="TH SarabunPSK"/>
        </w:rPr>
      </w:pPr>
    </w:p>
    <w:p w14:paraId="2D181574" w14:textId="77777777" w:rsidR="003D5228" w:rsidRPr="00077811" w:rsidRDefault="003D5228">
      <w:pPr>
        <w:rPr>
          <w:rFonts w:ascii="TH SarabunPSK" w:hAnsi="TH SarabunPSK" w:cs="TH SarabunPSK"/>
          <w:sz w:val="16"/>
          <w:szCs w:val="16"/>
        </w:rPr>
      </w:pPr>
    </w:p>
    <w:p w14:paraId="0FFBCF59" w14:textId="77777777" w:rsidR="003D5228" w:rsidRPr="003B56C8" w:rsidRDefault="003D5228" w:rsidP="002A1FFD">
      <w:pPr>
        <w:tabs>
          <w:tab w:val="center" w:pos="2250"/>
          <w:tab w:val="left" w:pos="4500"/>
        </w:tabs>
        <w:ind w:left="142"/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cs/>
        </w:rPr>
        <w:t>ประธานกรรมการ</w:t>
      </w:r>
    </w:p>
    <w:p w14:paraId="4A4E3264" w14:textId="77777777" w:rsidR="006B08D9" w:rsidRDefault="006B08D9" w:rsidP="00357EBA">
      <w:pPr>
        <w:tabs>
          <w:tab w:val="center" w:pos="2250"/>
          <w:tab w:val="left" w:pos="4500"/>
        </w:tabs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</w:rPr>
        <w:tab/>
      </w:r>
      <w:r w:rsidR="00743FE4" w:rsidRPr="003B56C8">
        <w:rPr>
          <w:rFonts w:ascii="TH SarabunPSK" w:hAnsi="TH SarabunPSK" w:cs="TH SarabunPSK"/>
        </w:rPr>
        <w:t xml:space="preserve">  </w:t>
      </w:r>
      <w:r w:rsidRPr="003B56C8">
        <w:rPr>
          <w:rFonts w:ascii="TH SarabunPSK" w:hAnsi="TH SarabunPSK" w:cs="TH SarabunPSK"/>
        </w:rPr>
        <w:t>(</w:t>
      </w:r>
      <w:r w:rsidR="00372727">
        <w:rPr>
          <w:rFonts w:ascii="TH SarabunPSK" w:hAnsi="TH SarabunPSK" w:cs="TH SarabunPSK"/>
          <w:cs/>
        </w:rPr>
        <w:t>ผู้ช่วยศาสตราจารย์ ดร.</w:t>
      </w:r>
      <w:r w:rsidR="00372727">
        <w:rPr>
          <w:rFonts w:ascii="TH SarabunPSK" w:hAnsi="TH SarabunPSK" w:cs="TH SarabunPSK" w:hint="cs"/>
          <w:cs/>
        </w:rPr>
        <w:t>พิสิฐ พรพงศ์เตชวาณิช</w:t>
      </w:r>
      <w:r w:rsidRPr="003B56C8">
        <w:rPr>
          <w:rFonts w:ascii="TH SarabunPSK" w:hAnsi="TH SarabunPSK" w:cs="TH SarabunPSK"/>
        </w:rPr>
        <w:t>)</w:t>
      </w:r>
    </w:p>
    <w:p w14:paraId="34F014D9" w14:textId="77777777" w:rsidR="00372727" w:rsidRPr="003B56C8" w:rsidRDefault="00372727" w:rsidP="00357EBA">
      <w:pPr>
        <w:tabs>
          <w:tab w:val="center" w:pos="2250"/>
          <w:tab w:val="left" w:pos="4500"/>
        </w:tabs>
        <w:rPr>
          <w:rFonts w:ascii="TH SarabunPSK" w:hAnsi="TH SarabunPSK" w:cs="TH SarabunPSK"/>
        </w:rPr>
      </w:pPr>
    </w:p>
    <w:p w14:paraId="795C9F99" w14:textId="77777777" w:rsidR="003D5228" w:rsidRPr="00077811" w:rsidRDefault="003D5228" w:rsidP="00357EBA">
      <w:pPr>
        <w:tabs>
          <w:tab w:val="center" w:pos="2250"/>
          <w:tab w:val="left" w:pos="4500"/>
        </w:tabs>
        <w:rPr>
          <w:rFonts w:ascii="TH SarabunPSK" w:hAnsi="TH SarabunPSK" w:cs="TH SarabunPSK"/>
          <w:sz w:val="14"/>
          <w:szCs w:val="14"/>
        </w:rPr>
      </w:pPr>
    </w:p>
    <w:p w14:paraId="71639775" w14:textId="77777777" w:rsidR="003D5228" w:rsidRPr="003B56C8" w:rsidRDefault="003D5228" w:rsidP="002A1FFD">
      <w:pPr>
        <w:tabs>
          <w:tab w:val="center" w:pos="2250"/>
          <w:tab w:val="left" w:pos="4500"/>
        </w:tabs>
        <w:ind w:left="142"/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cs/>
        </w:rPr>
        <w:t>กรรมการ</w:t>
      </w:r>
    </w:p>
    <w:p w14:paraId="14B64C7B" w14:textId="77777777" w:rsidR="003D5228" w:rsidRDefault="003D5228" w:rsidP="00FD79D8">
      <w:pPr>
        <w:tabs>
          <w:tab w:val="center" w:pos="2250"/>
          <w:tab w:val="left" w:pos="4500"/>
        </w:tabs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</w:rPr>
        <w:tab/>
      </w:r>
      <w:r w:rsidR="003B56C8" w:rsidRPr="003B56C8">
        <w:rPr>
          <w:rFonts w:ascii="TH SarabunPSK" w:hAnsi="TH SarabunPSK" w:cs="TH SarabunPSK"/>
        </w:rPr>
        <w:t>(</w:t>
      </w:r>
      <w:r w:rsidR="00372727">
        <w:rPr>
          <w:rFonts w:ascii="TH SarabunPSK" w:hAnsi="TH SarabunPSK" w:cs="TH SarabunPSK"/>
          <w:cs/>
        </w:rPr>
        <w:t>ผู้ช่วยศาสตราจารย</w:t>
      </w:r>
      <w:r w:rsidR="00372727">
        <w:rPr>
          <w:rFonts w:ascii="TH SarabunPSK" w:hAnsi="TH SarabunPSK" w:cs="TH SarabunPSK" w:hint="cs"/>
          <w:cs/>
        </w:rPr>
        <w:t>์ ดร.</w:t>
      </w:r>
      <w:proofErr w:type="gramStart"/>
      <w:r w:rsidR="00372727">
        <w:rPr>
          <w:rFonts w:ascii="TH SarabunPSK" w:hAnsi="TH SarabunPSK" w:cs="TH SarabunPSK" w:hint="cs"/>
          <w:cs/>
        </w:rPr>
        <w:t>นพศักดิ์  ตันติสัตยานนท์</w:t>
      </w:r>
      <w:proofErr w:type="gramEnd"/>
      <w:r w:rsidR="003B56C8" w:rsidRPr="003B56C8">
        <w:rPr>
          <w:rFonts w:ascii="TH SarabunPSK" w:hAnsi="TH SarabunPSK" w:cs="TH SarabunPSK"/>
          <w:cs/>
        </w:rPr>
        <w:t>)</w:t>
      </w:r>
    </w:p>
    <w:p w14:paraId="30A0D098" w14:textId="77777777" w:rsidR="00372727" w:rsidRPr="003B56C8" w:rsidRDefault="00372727" w:rsidP="00FD79D8">
      <w:pPr>
        <w:tabs>
          <w:tab w:val="center" w:pos="2250"/>
          <w:tab w:val="left" w:pos="4500"/>
        </w:tabs>
        <w:rPr>
          <w:rFonts w:ascii="TH SarabunPSK" w:hAnsi="TH SarabunPSK" w:cs="TH SarabunPSK"/>
        </w:rPr>
      </w:pPr>
    </w:p>
    <w:p w14:paraId="246F1CC1" w14:textId="77777777" w:rsidR="003D5228" w:rsidRPr="00077811" w:rsidRDefault="003D5228" w:rsidP="00357EBA">
      <w:pPr>
        <w:tabs>
          <w:tab w:val="center" w:pos="2250"/>
          <w:tab w:val="left" w:pos="4500"/>
        </w:tabs>
        <w:rPr>
          <w:rFonts w:ascii="TH SarabunPSK" w:hAnsi="TH SarabunPSK" w:cs="TH SarabunPSK"/>
          <w:sz w:val="14"/>
          <w:szCs w:val="14"/>
        </w:rPr>
      </w:pPr>
    </w:p>
    <w:p w14:paraId="55AEE12B" w14:textId="77777777" w:rsidR="003D5228" w:rsidRPr="003B56C8" w:rsidRDefault="003D5228" w:rsidP="002A1FFD">
      <w:pPr>
        <w:tabs>
          <w:tab w:val="center" w:pos="2250"/>
          <w:tab w:val="left" w:pos="4500"/>
        </w:tabs>
        <w:ind w:left="142"/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u w:val="single"/>
        </w:rPr>
        <w:tab/>
      </w:r>
      <w:r w:rsidRPr="003B56C8">
        <w:rPr>
          <w:rFonts w:ascii="TH SarabunPSK" w:hAnsi="TH SarabunPSK" w:cs="TH SarabunPSK"/>
          <w:cs/>
        </w:rPr>
        <w:t>กรรมการ</w:t>
      </w:r>
    </w:p>
    <w:p w14:paraId="31010C48" w14:textId="77777777" w:rsidR="003D5228" w:rsidRPr="003B56C8" w:rsidRDefault="003D5228" w:rsidP="00357EBA">
      <w:pPr>
        <w:tabs>
          <w:tab w:val="center" w:pos="2250"/>
          <w:tab w:val="left" w:pos="4500"/>
        </w:tabs>
        <w:rPr>
          <w:rFonts w:ascii="TH SarabunPSK" w:hAnsi="TH SarabunPSK" w:cs="TH SarabunPSK"/>
        </w:rPr>
      </w:pPr>
      <w:r w:rsidRPr="003B56C8">
        <w:rPr>
          <w:rFonts w:ascii="TH SarabunPSK" w:hAnsi="TH SarabunPSK" w:cs="TH SarabunPSK"/>
        </w:rPr>
        <w:tab/>
        <w:t>(</w:t>
      </w:r>
      <w:r w:rsidR="00372727">
        <w:rPr>
          <w:rFonts w:ascii="TH SarabunPSK" w:hAnsi="TH SarabunPSK" w:cs="TH SarabunPSK"/>
          <w:cs/>
        </w:rPr>
        <w:t>ผู้ช่วยศาสตราจารย</w:t>
      </w:r>
      <w:r w:rsidR="00372727">
        <w:rPr>
          <w:rFonts w:ascii="TH SarabunPSK" w:hAnsi="TH SarabunPSK" w:cs="TH SarabunPSK" w:hint="cs"/>
          <w:cs/>
        </w:rPr>
        <w:t>์เอกรินทร์ วิจิตต์พันธ์</w:t>
      </w:r>
      <w:r w:rsidRPr="003B56C8">
        <w:rPr>
          <w:rFonts w:ascii="TH SarabunPSK" w:hAnsi="TH SarabunPSK" w:cs="TH SarabunPSK"/>
        </w:rPr>
        <w:t>)</w:t>
      </w:r>
    </w:p>
    <w:p w14:paraId="104101F2" w14:textId="77777777" w:rsidR="00F27D4B" w:rsidRPr="00077811" w:rsidRDefault="00F27D4B" w:rsidP="00D829F6">
      <w:pPr>
        <w:tabs>
          <w:tab w:val="center" w:pos="2250"/>
          <w:tab w:val="left" w:pos="4500"/>
        </w:tabs>
        <w:rPr>
          <w:rFonts w:ascii="TH SarabunPSK" w:hAnsi="TH SarabunPSK" w:cs="TH SarabunPSK"/>
          <w:sz w:val="14"/>
          <w:szCs w:val="14"/>
        </w:rPr>
      </w:pPr>
    </w:p>
    <w:p w14:paraId="28F467F3" w14:textId="77777777" w:rsidR="00077811" w:rsidRPr="00077811" w:rsidRDefault="00077811" w:rsidP="006A6E78">
      <w:pPr>
        <w:tabs>
          <w:tab w:val="center" w:pos="2250"/>
          <w:tab w:val="left" w:pos="4500"/>
        </w:tabs>
        <w:rPr>
          <w:cs/>
        </w:rPr>
      </w:pPr>
    </w:p>
    <w:sectPr w:rsidR="00077811" w:rsidRPr="00077811" w:rsidSect="00A80D79">
      <w:pgSz w:w="11906" w:h="16838"/>
      <w:pgMar w:top="3874" w:right="1195" w:bottom="43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DD2B" w14:textId="77777777" w:rsidR="00DD3713" w:rsidRDefault="00DD3713" w:rsidP="009D2F4F">
      <w:r>
        <w:separator/>
      </w:r>
    </w:p>
  </w:endnote>
  <w:endnote w:type="continuationSeparator" w:id="0">
    <w:p w14:paraId="196EB481" w14:textId="77777777" w:rsidR="00DD3713" w:rsidRDefault="00DD3713" w:rsidP="009D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BD79" w14:textId="77777777" w:rsidR="00DD3713" w:rsidRDefault="00DD3713" w:rsidP="009D2F4F">
      <w:r>
        <w:separator/>
      </w:r>
    </w:p>
  </w:footnote>
  <w:footnote w:type="continuationSeparator" w:id="0">
    <w:p w14:paraId="6335434E" w14:textId="77777777" w:rsidR="00DD3713" w:rsidRDefault="00DD3713" w:rsidP="009D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30"/>
    <w:rsid w:val="00000A3B"/>
    <w:rsid w:val="00006CAC"/>
    <w:rsid w:val="00014FF9"/>
    <w:rsid w:val="00015EA0"/>
    <w:rsid w:val="00024B24"/>
    <w:rsid w:val="00040057"/>
    <w:rsid w:val="00053E06"/>
    <w:rsid w:val="0006390C"/>
    <w:rsid w:val="000712E1"/>
    <w:rsid w:val="00077811"/>
    <w:rsid w:val="00091756"/>
    <w:rsid w:val="000A24E8"/>
    <w:rsid w:val="0015620F"/>
    <w:rsid w:val="00157689"/>
    <w:rsid w:val="001944AC"/>
    <w:rsid w:val="001D13AC"/>
    <w:rsid w:val="001F3BDF"/>
    <w:rsid w:val="00214069"/>
    <w:rsid w:val="00223FB0"/>
    <w:rsid w:val="002530F6"/>
    <w:rsid w:val="00270E69"/>
    <w:rsid w:val="0027192B"/>
    <w:rsid w:val="002A1FFD"/>
    <w:rsid w:val="002D4148"/>
    <w:rsid w:val="002F1053"/>
    <w:rsid w:val="00301F1F"/>
    <w:rsid w:val="00311105"/>
    <w:rsid w:val="00333CA0"/>
    <w:rsid w:val="003414DF"/>
    <w:rsid w:val="0034562D"/>
    <w:rsid w:val="00357EBA"/>
    <w:rsid w:val="003720CA"/>
    <w:rsid w:val="00372727"/>
    <w:rsid w:val="00397FEB"/>
    <w:rsid w:val="003B56C8"/>
    <w:rsid w:val="003C7C0B"/>
    <w:rsid w:val="003D5228"/>
    <w:rsid w:val="004359E0"/>
    <w:rsid w:val="004C3008"/>
    <w:rsid w:val="004D3E6F"/>
    <w:rsid w:val="004F1244"/>
    <w:rsid w:val="0050325C"/>
    <w:rsid w:val="00521FF7"/>
    <w:rsid w:val="00541D2B"/>
    <w:rsid w:val="005759D2"/>
    <w:rsid w:val="00583E81"/>
    <w:rsid w:val="005D0A57"/>
    <w:rsid w:val="005D4163"/>
    <w:rsid w:val="005D6F2A"/>
    <w:rsid w:val="005D76BE"/>
    <w:rsid w:val="005F4CE5"/>
    <w:rsid w:val="0060073B"/>
    <w:rsid w:val="0064018A"/>
    <w:rsid w:val="00671B1E"/>
    <w:rsid w:val="006777BD"/>
    <w:rsid w:val="00680E83"/>
    <w:rsid w:val="0069342F"/>
    <w:rsid w:val="006A143C"/>
    <w:rsid w:val="006A1C92"/>
    <w:rsid w:val="006A59C5"/>
    <w:rsid w:val="006A6E78"/>
    <w:rsid w:val="006B08D9"/>
    <w:rsid w:val="007143BD"/>
    <w:rsid w:val="007253CA"/>
    <w:rsid w:val="0072592E"/>
    <w:rsid w:val="00743FE4"/>
    <w:rsid w:val="00773076"/>
    <w:rsid w:val="00802694"/>
    <w:rsid w:val="00803B58"/>
    <w:rsid w:val="00811343"/>
    <w:rsid w:val="00832130"/>
    <w:rsid w:val="00837B91"/>
    <w:rsid w:val="008A24E2"/>
    <w:rsid w:val="008C6BF2"/>
    <w:rsid w:val="00901172"/>
    <w:rsid w:val="009042D5"/>
    <w:rsid w:val="00906304"/>
    <w:rsid w:val="00907A3A"/>
    <w:rsid w:val="00943561"/>
    <w:rsid w:val="00964538"/>
    <w:rsid w:val="009A338B"/>
    <w:rsid w:val="009B3AC0"/>
    <w:rsid w:val="009B42A4"/>
    <w:rsid w:val="009C4D49"/>
    <w:rsid w:val="009D2F4F"/>
    <w:rsid w:val="009E3F82"/>
    <w:rsid w:val="00A41B83"/>
    <w:rsid w:val="00A6077D"/>
    <w:rsid w:val="00A806E8"/>
    <w:rsid w:val="00A80D79"/>
    <w:rsid w:val="00A91F75"/>
    <w:rsid w:val="00AE57BA"/>
    <w:rsid w:val="00AF377F"/>
    <w:rsid w:val="00B306F2"/>
    <w:rsid w:val="00B439B5"/>
    <w:rsid w:val="00B60936"/>
    <w:rsid w:val="00B745BE"/>
    <w:rsid w:val="00B76EC0"/>
    <w:rsid w:val="00BA573D"/>
    <w:rsid w:val="00C00675"/>
    <w:rsid w:val="00C476AB"/>
    <w:rsid w:val="00C761E5"/>
    <w:rsid w:val="00C76629"/>
    <w:rsid w:val="00C829AC"/>
    <w:rsid w:val="00C92C8A"/>
    <w:rsid w:val="00CE7352"/>
    <w:rsid w:val="00CF57A4"/>
    <w:rsid w:val="00D00220"/>
    <w:rsid w:val="00D7270E"/>
    <w:rsid w:val="00D76FAF"/>
    <w:rsid w:val="00D829F6"/>
    <w:rsid w:val="00D94449"/>
    <w:rsid w:val="00DA2A73"/>
    <w:rsid w:val="00DD3713"/>
    <w:rsid w:val="00DD7345"/>
    <w:rsid w:val="00E161F4"/>
    <w:rsid w:val="00E72CB6"/>
    <w:rsid w:val="00E80C25"/>
    <w:rsid w:val="00EA6EBB"/>
    <w:rsid w:val="00EC2209"/>
    <w:rsid w:val="00ED5130"/>
    <w:rsid w:val="00EE6A74"/>
    <w:rsid w:val="00EF347C"/>
    <w:rsid w:val="00F16E48"/>
    <w:rsid w:val="00F27D4B"/>
    <w:rsid w:val="00F54DA0"/>
    <w:rsid w:val="00F607CF"/>
    <w:rsid w:val="00F74197"/>
    <w:rsid w:val="00F773FF"/>
    <w:rsid w:val="00F8222A"/>
    <w:rsid w:val="00F82659"/>
    <w:rsid w:val="00F92D80"/>
    <w:rsid w:val="00FA3358"/>
    <w:rsid w:val="00FD302F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D03A6"/>
  <w15:chartTrackingRefBased/>
  <w15:docId w15:val="{24048642-CBF4-40BC-8E8F-D05083F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DilleniaUPC" w:hAnsi="DilleniaUPC" w:cs="Dillen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630"/>
      </w:tabs>
      <w:ind w:left="630" w:hanging="630"/>
    </w:pPr>
    <w:rPr>
      <w:rFonts w:ascii="Browallia New" w:hAnsi="Browallia New" w:cs="Browallia New"/>
    </w:rPr>
  </w:style>
  <w:style w:type="character" w:styleId="PageNumber">
    <w:name w:val="page number"/>
    <w:basedOn w:val="DefaultParagraphFont"/>
    <w:rsid w:val="00D94449"/>
  </w:style>
  <w:style w:type="paragraph" w:styleId="Header">
    <w:name w:val="header"/>
    <w:basedOn w:val="Normal"/>
    <w:rsid w:val="006A143C"/>
    <w:pPr>
      <w:tabs>
        <w:tab w:val="center" w:pos="4320"/>
        <w:tab w:val="right" w:pos="8640"/>
      </w:tabs>
    </w:pPr>
    <w:rPr>
      <w:rFonts w:ascii="Cordia New" w:eastAsia="Times New Roman" w:hAnsi="Cordia New" w:cs="Cordia New"/>
    </w:rPr>
  </w:style>
  <w:style w:type="paragraph" w:styleId="BalloonText">
    <w:name w:val="Balloon Text"/>
    <w:basedOn w:val="Normal"/>
    <w:link w:val="BalloonTextChar"/>
    <w:rsid w:val="0006390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06390C"/>
    <w:rPr>
      <w:rFonts w:ascii="Tahoma" w:hAnsi="Tahoma"/>
      <w:sz w:val="16"/>
    </w:rPr>
  </w:style>
  <w:style w:type="paragraph" w:styleId="Footer">
    <w:name w:val="footer"/>
    <w:basedOn w:val="Normal"/>
    <w:link w:val="FooterChar"/>
    <w:rsid w:val="009D2F4F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rsid w:val="009D2F4F"/>
    <w:rPr>
      <w:rFonts w:ascii="DilleniaUPC" w:hAnsi="DilleniaUPC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Rar$DI03.985\Template%20&#3651;&#3610;&#3619;&#3633;&#3610;&#3619;&#3629;&#359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ใบรับรอง.dot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เรื่อง</vt:lpstr>
      <vt:lpstr>เรื่อง</vt:lpstr>
    </vt:vector>
  </TitlesOfParts>
  <Company>KMITNB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เรื่อง</dc:title>
  <dc:subject/>
  <dc:creator>admin</dc:creator>
  <cp:keywords/>
  <cp:lastModifiedBy>รัชช์ชกฤตย์  กิตติโชคธนวัชร์</cp:lastModifiedBy>
  <cp:revision>2</cp:revision>
  <cp:lastPrinted>2022-11-16T06:01:00Z</cp:lastPrinted>
  <dcterms:created xsi:type="dcterms:W3CDTF">2024-10-19T11:34:00Z</dcterms:created>
  <dcterms:modified xsi:type="dcterms:W3CDTF">2024-10-19T11:34:00Z</dcterms:modified>
</cp:coreProperties>
</file>